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F5" w:rsidRDefault="007843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135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Lab_ms_bw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5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center" w:tblpY="3793"/>
        <w:tblW w:w="10687" w:type="dxa"/>
        <w:tblLayout w:type="fixed"/>
        <w:tblLook w:val="04A0" w:firstRow="1" w:lastRow="0" w:firstColumn="1" w:lastColumn="0" w:noHBand="0" w:noVBand="1"/>
      </w:tblPr>
      <w:tblGrid>
        <w:gridCol w:w="673"/>
        <w:gridCol w:w="2380"/>
        <w:gridCol w:w="6870"/>
        <w:gridCol w:w="764"/>
      </w:tblGrid>
      <w:tr w:rsidR="00F4129C" w:rsidTr="00AF3EEA">
        <w:trPr>
          <w:trHeight w:val="1381"/>
        </w:trPr>
        <w:tc>
          <w:tcPr>
            <w:tcW w:w="10687" w:type="dxa"/>
            <w:gridSpan w:val="4"/>
            <w:tcBorders>
              <w:bottom w:val="single" w:sz="4" w:space="0" w:color="000000" w:themeColor="text1"/>
            </w:tcBorders>
            <w:shd w:val="clear" w:color="auto" w:fill="595959" w:themeFill="text1" w:themeFillTint="A6"/>
            <w:vAlign w:val="center"/>
          </w:tcPr>
          <w:p w:rsidR="00F4129C" w:rsidRDefault="00F4129C" w:rsidP="00F4129C">
            <w:pPr>
              <w:pStyle w:val="Heading1"/>
              <w:outlineLvl w:val="0"/>
            </w:pPr>
            <w:r>
              <w:t xml:space="preserve">Donation Receipt from </w:t>
            </w:r>
            <w:sdt>
              <w:sdtPr>
                <w:id w:val="86072048"/>
                <w:placeholder>
                  <w:docPart w:val="6B23DB2E9ABB47DEA8E30CF7C6047BA0"/>
                </w:placeholder>
              </w:sdtPr>
              <w:sdtContent>
                <w:r>
                  <w:t>TheLab.ms</w:t>
                </w:r>
              </w:sdtContent>
            </w:sdt>
          </w:p>
        </w:tc>
      </w:tr>
      <w:tr w:rsidR="00F4129C" w:rsidTr="00AF3EEA">
        <w:trPr>
          <w:trHeight w:val="1381"/>
        </w:trPr>
        <w:tc>
          <w:tcPr>
            <w:tcW w:w="10687" w:type="dxa"/>
            <w:gridSpan w:val="4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:rsidR="00F4129C" w:rsidRDefault="00F4129C" w:rsidP="00F4129C">
            <w:pPr>
              <w:pStyle w:val="Heading2"/>
              <w:outlineLvl w:val="1"/>
            </w:pPr>
            <w:proofErr w:type="gramStart"/>
            <w:r>
              <w:t>Questions?</w:t>
            </w:r>
            <w:proofErr w:type="gramEnd"/>
            <w:r>
              <w:t xml:space="preserve"> Contact our Treasurer at treasurer@thelab.ms.</w:t>
            </w:r>
          </w:p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Donated by</w:t>
            </w:r>
          </w:p>
        </w:tc>
        <w:tc>
          <w:tcPr>
            <w:tcW w:w="68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sdt>
              <w:sdtPr>
                <w:id w:val="623552544"/>
                <w:placeholder>
                  <w:docPart w:val="ED704A6245D749FE9254C2FCEFB285B8"/>
                </w:placeholder>
                <w:showingPlcHdr/>
              </w:sdtPr>
              <w:sdtContent>
                <w:r>
                  <w:t>[Type name]</w:t>
                </w:r>
              </w:sdtContent>
            </w:sdt>
          </w:p>
        </w:tc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Address</w:t>
            </w:r>
          </w:p>
        </w:tc>
        <w:tc>
          <w:tcPr>
            <w:tcW w:w="68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sdt>
              <w:sdtPr>
                <w:id w:val="623552545"/>
                <w:placeholder>
                  <w:docPart w:val="FC759706310342F283A1E6CDF1C3031B"/>
                </w:placeholder>
                <w:showingPlcHdr/>
              </w:sdtPr>
              <w:sdtContent>
                <w:r>
                  <w:t>[Type address]</w:t>
                </w:r>
              </w:sdtContent>
            </w:sdt>
          </w:p>
        </w:tc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City</w:t>
            </w:r>
          </w:p>
        </w:tc>
        <w:tc>
          <w:tcPr>
            <w:tcW w:w="68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sdt>
              <w:sdtPr>
                <w:id w:val="623552546"/>
                <w:placeholder>
                  <w:docPart w:val="0045B871316246F988D06AADFE4297F8"/>
                </w:placeholder>
                <w:showingPlcHdr/>
              </w:sdtPr>
              <w:sdtContent>
                <w:r>
                  <w:t>[Type city name]</w:t>
                </w:r>
              </w:sdtContent>
            </w:sdt>
          </w:p>
        </w:tc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State/Province</w:t>
            </w:r>
          </w:p>
        </w:tc>
        <w:tc>
          <w:tcPr>
            <w:tcW w:w="68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sdt>
              <w:sdtPr>
                <w:id w:val="623552547"/>
                <w:placeholder>
                  <w:docPart w:val="7299D17F718941579D3AFFC85458C6F6"/>
                </w:placeholder>
                <w:showingPlcHdr/>
              </w:sdtPr>
              <w:sdtContent>
                <w:r>
                  <w:t>[Type state or province]</w:t>
                </w:r>
              </w:sdtContent>
            </w:sdt>
          </w:p>
        </w:tc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ZIP/Postal Code</w:t>
            </w:r>
          </w:p>
        </w:tc>
        <w:tc>
          <w:tcPr>
            <w:tcW w:w="68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sdt>
              <w:sdtPr>
                <w:id w:val="623552548"/>
                <w:placeholder>
                  <w:docPart w:val="DBE02C24BF194CEAA760232D99B422D5"/>
                </w:placeholder>
                <w:showingPlcHdr/>
              </w:sdtPr>
              <w:sdtContent>
                <w:r>
                  <w:t>[Type ZIP or postal code]</w:t>
                </w:r>
              </w:sdtContent>
            </w:sdt>
          </w:p>
        </w:tc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Type of donation</w:t>
            </w:r>
          </w:p>
        </w:tc>
        <w:sdt>
          <w:sdtPr>
            <w:id w:val="623552550"/>
            <w:placeholder>
              <w:docPart w:val="6E78049C5D0B471BB5C7E759DA02FA90"/>
            </w:placeholder>
            <w:showingPlcHdr/>
          </w:sdtPr>
          <w:sdtContent>
            <w:tc>
              <w:tcPr>
                <w:tcW w:w="687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F4129C" w:rsidRDefault="00F4129C" w:rsidP="00F4129C">
                <w:r>
                  <w:t>[Type donation information, such as cash, merchandise, or service]</w:t>
                </w:r>
              </w:p>
            </w:tc>
          </w:sdtContent>
        </w:sdt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Description</w:t>
            </w:r>
          </w:p>
        </w:tc>
        <w:sdt>
          <w:sdtPr>
            <w:id w:val="623552551"/>
            <w:placeholder>
              <w:docPart w:val="0C4CB75EC2B741D18A702802C7109EC5"/>
            </w:placeholder>
            <w:showingPlcHdr/>
          </w:sdtPr>
          <w:sdtContent>
            <w:tc>
              <w:tcPr>
                <w:tcW w:w="687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F4129C" w:rsidRDefault="00F4129C" w:rsidP="00F4129C">
                <w:r>
                  <w:t>[Type details of merchandise or service]</w:t>
                </w:r>
              </w:p>
            </w:tc>
          </w:sdtContent>
        </w:sdt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717"/>
        </w:trPr>
        <w:tc>
          <w:tcPr>
            <w:tcW w:w="673" w:type="dxa"/>
            <w:tcBorders>
              <w:top w:val="nil"/>
              <w:bottom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F4129C" w:rsidRDefault="00F4129C" w:rsidP="00F4129C"/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129C" w:rsidRDefault="00F4129C" w:rsidP="00F4129C">
            <w:pPr>
              <w:pStyle w:val="Heading3"/>
              <w:outlineLvl w:val="2"/>
            </w:pPr>
            <w:r>
              <w:t>Value</w:t>
            </w:r>
          </w:p>
        </w:tc>
        <w:sdt>
          <w:sdtPr>
            <w:id w:val="623552552"/>
            <w:placeholder>
              <w:docPart w:val="832599E4C6AD4CB2859AA35CB8D54686"/>
            </w:placeholder>
            <w:showingPlcHdr/>
          </w:sdtPr>
          <w:sdtContent>
            <w:tc>
              <w:tcPr>
                <w:tcW w:w="687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F4129C" w:rsidRDefault="00F4129C" w:rsidP="00F4129C">
                <w:r>
                  <w:t>[Type retail value of merchandise or service]</w:t>
                </w:r>
              </w:p>
            </w:tc>
          </w:sdtContent>
        </w:sdt>
        <w:tc>
          <w:tcPr>
            <w:tcW w:w="764" w:type="dxa"/>
            <w:tcBorders>
              <w:top w:val="nil"/>
              <w:left w:val="single" w:sz="4" w:space="0" w:color="A6A6A6" w:themeColor="background1" w:themeShade="A6"/>
              <w:bottom w:val="nil"/>
            </w:tcBorders>
            <w:shd w:val="clear" w:color="auto" w:fill="A6A6A6" w:themeFill="background1" w:themeFillShade="A6"/>
          </w:tcPr>
          <w:p w:rsidR="00F4129C" w:rsidRDefault="00F4129C" w:rsidP="00F4129C"/>
        </w:tc>
      </w:tr>
      <w:tr w:rsidR="00F4129C" w:rsidTr="00AF3EEA">
        <w:trPr>
          <w:trHeight w:val="1381"/>
        </w:trPr>
        <w:tc>
          <w:tcPr>
            <w:tcW w:w="10687" w:type="dxa"/>
            <w:gridSpan w:val="4"/>
            <w:tcBorders>
              <w:top w:val="nil"/>
            </w:tcBorders>
            <w:shd w:val="clear" w:color="auto" w:fill="A6A6A6" w:themeFill="background1" w:themeFillShade="A6"/>
            <w:vAlign w:val="center"/>
          </w:tcPr>
          <w:p w:rsidR="00F4129C" w:rsidRDefault="00F4129C" w:rsidP="00F4129C">
            <w:pPr>
              <w:pStyle w:val="Heading4"/>
              <w:outlineLvl w:val="3"/>
            </w:pPr>
            <w:r>
              <w:t>Thank you for your generosity. We appreciate your support!</w:t>
            </w:r>
          </w:p>
        </w:tc>
      </w:tr>
    </w:tbl>
    <w:p w:rsidR="005B51D3" w:rsidRPr="007843F5" w:rsidRDefault="005B51D3" w:rsidP="00F4129C">
      <w:pPr>
        <w:pStyle w:val="Spacer"/>
      </w:pPr>
      <w:bookmarkStart w:id="0" w:name="_GoBack"/>
      <w:bookmarkEnd w:id="0"/>
    </w:p>
    <w:sectPr w:rsidR="005B51D3" w:rsidRPr="0078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64906"/>
    <w:rsid w:val="005B51D3"/>
    <w:rsid w:val="007843F5"/>
    <w:rsid w:val="00AF3EEA"/>
    <w:rsid w:val="00D64906"/>
    <w:rsid w:val="00DB658B"/>
    <w:rsid w:val="00F4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asciiTheme="majorHAnsi" w:eastAsia="Times New Roman" w:hAnsiTheme="majorHAnsi" w:cs="Tahoma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center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jc w:val="center"/>
      <w:outlineLvl w:val="3"/>
    </w:pPr>
    <w:rPr>
      <w:rFonts w:asciiTheme="majorHAnsi" w:hAnsiTheme="majorHAnsi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ahoma"/>
      <w:b/>
      <w:color w:val="FFFFFF" w:themeColor="background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b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b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b/>
      <w:i/>
      <w:sz w:val="20"/>
      <w:szCs w:val="20"/>
    </w:rPr>
  </w:style>
  <w:style w:type="paragraph" w:customStyle="1" w:styleId="Spacer">
    <w:name w:val="Spacer"/>
    <w:basedOn w:val="Normal"/>
    <w:qFormat/>
    <w:pPr>
      <w:spacing w:after="600"/>
    </w:pPr>
  </w:style>
  <w:style w:type="character" w:styleId="Hyperlink">
    <w:name w:val="Hyperlink"/>
    <w:basedOn w:val="DefaultParagraphFont"/>
    <w:uiPriority w:val="99"/>
    <w:unhideWhenUsed/>
    <w:rsid w:val="00DB658B"/>
    <w:rPr>
      <w:color w:val="00A3D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1103A\Downloads\TS010252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23DB2E9ABB47DEA8E30CF7C6047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66217-39A0-4910-BCDA-2F9DAF1108F2}"/>
      </w:docPartPr>
      <w:docPartBody>
        <w:p w:rsidR="00000000" w:rsidRDefault="00EF3DEB" w:rsidP="00EF3DEB">
          <w:pPr>
            <w:pStyle w:val="6B23DB2E9ABB47DEA8E30CF7C6047BA0"/>
          </w:pPr>
          <w:r>
            <w:t>[Type Organization Name]</w:t>
          </w:r>
        </w:p>
      </w:docPartBody>
    </w:docPart>
    <w:docPart>
      <w:docPartPr>
        <w:name w:val="ED704A6245D749FE9254C2FCEFB2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6F6C5-FC40-43CC-BF63-0F65C586BCFE}"/>
      </w:docPartPr>
      <w:docPartBody>
        <w:p w:rsidR="00000000" w:rsidRDefault="00EF3DEB" w:rsidP="00EF3DEB">
          <w:pPr>
            <w:pStyle w:val="ED704A6245D749FE9254C2FCEFB285B8"/>
          </w:pPr>
          <w:r>
            <w:t>[Type name]</w:t>
          </w:r>
        </w:p>
      </w:docPartBody>
    </w:docPart>
    <w:docPart>
      <w:docPartPr>
        <w:name w:val="FC759706310342F283A1E6CDF1C30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6D407-0A40-4199-88FD-0D5F299934A8}"/>
      </w:docPartPr>
      <w:docPartBody>
        <w:p w:rsidR="00000000" w:rsidRDefault="00EF3DEB" w:rsidP="00EF3DEB">
          <w:pPr>
            <w:pStyle w:val="FC759706310342F283A1E6CDF1C3031B"/>
          </w:pPr>
          <w:r>
            <w:t>[Type address]</w:t>
          </w:r>
        </w:p>
      </w:docPartBody>
    </w:docPart>
    <w:docPart>
      <w:docPartPr>
        <w:name w:val="0045B871316246F988D06AADFE429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E0A1-DC5E-48D6-B455-AE223E33C066}"/>
      </w:docPartPr>
      <w:docPartBody>
        <w:p w:rsidR="00000000" w:rsidRDefault="00EF3DEB" w:rsidP="00EF3DEB">
          <w:pPr>
            <w:pStyle w:val="0045B871316246F988D06AADFE4297F8"/>
          </w:pPr>
          <w:r>
            <w:t>[Type city name]</w:t>
          </w:r>
        </w:p>
      </w:docPartBody>
    </w:docPart>
    <w:docPart>
      <w:docPartPr>
        <w:name w:val="7299D17F718941579D3AFFC85458C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499E-F6A0-4B88-AB4D-71AFB8AA13FA}"/>
      </w:docPartPr>
      <w:docPartBody>
        <w:p w:rsidR="00000000" w:rsidRDefault="00EF3DEB" w:rsidP="00EF3DEB">
          <w:pPr>
            <w:pStyle w:val="7299D17F718941579D3AFFC85458C6F6"/>
          </w:pPr>
          <w:r>
            <w:t>[Type state or province]</w:t>
          </w:r>
        </w:p>
      </w:docPartBody>
    </w:docPart>
    <w:docPart>
      <w:docPartPr>
        <w:name w:val="DBE02C24BF194CEAA760232D99B42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71EB5-4B8D-4C74-B58D-2B7273ED1110}"/>
      </w:docPartPr>
      <w:docPartBody>
        <w:p w:rsidR="00000000" w:rsidRDefault="00EF3DEB" w:rsidP="00EF3DEB">
          <w:pPr>
            <w:pStyle w:val="DBE02C24BF194CEAA760232D99B422D5"/>
          </w:pPr>
          <w:r>
            <w:t>[Type ZIP or postal code]</w:t>
          </w:r>
        </w:p>
      </w:docPartBody>
    </w:docPart>
    <w:docPart>
      <w:docPartPr>
        <w:name w:val="6E78049C5D0B471BB5C7E759DA02F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464C2-EB15-4CFF-8EC9-6488CD9F8C82}"/>
      </w:docPartPr>
      <w:docPartBody>
        <w:p w:rsidR="00000000" w:rsidRDefault="00EF3DEB" w:rsidP="00EF3DEB">
          <w:pPr>
            <w:pStyle w:val="6E78049C5D0B471BB5C7E759DA02FA90"/>
          </w:pPr>
          <w:r>
            <w:t>[Type donation information, such as cash, merchandise, or service]</w:t>
          </w:r>
        </w:p>
      </w:docPartBody>
    </w:docPart>
    <w:docPart>
      <w:docPartPr>
        <w:name w:val="0C4CB75EC2B741D18A702802C7109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C4282-D78E-4DCA-A34B-B573586B7792}"/>
      </w:docPartPr>
      <w:docPartBody>
        <w:p w:rsidR="00000000" w:rsidRDefault="00EF3DEB" w:rsidP="00EF3DEB">
          <w:pPr>
            <w:pStyle w:val="0C4CB75EC2B741D18A702802C7109EC5"/>
          </w:pPr>
          <w:r>
            <w:t>[Type details of merchandise or service]</w:t>
          </w:r>
        </w:p>
      </w:docPartBody>
    </w:docPart>
    <w:docPart>
      <w:docPartPr>
        <w:name w:val="832599E4C6AD4CB2859AA35CB8D54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BD97-C1E3-42A5-8158-DF51198CFFA7}"/>
      </w:docPartPr>
      <w:docPartBody>
        <w:p w:rsidR="00000000" w:rsidRDefault="00EF3DEB" w:rsidP="00EF3DEB">
          <w:pPr>
            <w:pStyle w:val="832599E4C6AD4CB2859AA35CB8D54686"/>
          </w:pPr>
          <w:r>
            <w:t>[Type retail value of merchandise or service]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EB"/>
    <w:rsid w:val="008778A9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8AB41C0784E36A8080A1043FDAE95">
    <w:name w:val="F2F8AB41C0784E36A8080A1043FDAE95"/>
  </w:style>
  <w:style w:type="paragraph" w:customStyle="1" w:styleId="8F67943CFBDE4A4B969107FE3562874C">
    <w:name w:val="8F67943CFBDE4A4B969107FE3562874C"/>
  </w:style>
  <w:style w:type="paragraph" w:customStyle="1" w:styleId="93AB6DC726F14CBA96E762633A305AF4">
    <w:name w:val="93AB6DC726F14CBA96E762633A305AF4"/>
  </w:style>
  <w:style w:type="paragraph" w:customStyle="1" w:styleId="9F16515F4B3545C38173488D53967CC2">
    <w:name w:val="9F16515F4B3545C38173488D53967CC2"/>
  </w:style>
  <w:style w:type="paragraph" w:customStyle="1" w:styleId="911F27BD592742D683E1A87157DFF1EB">
    <w:name w:val="911F27BD592742D683E1A87157DFF1EB"/>
  </w:style>
  <w:style w:type="paragraph" w:customStyle="1" w:styleId="93E6EE49F260438DB3ED0911923A4B7B">
    <w:name w:val="93E6EE49F260438DB3ED0911923A4B7B"/>
  </w:style>
  <w:style w:type="paragraph" w:customStyle="1" w:styleId="72896F2FF9BE4BE5A36B575E237491C7">
    <w:name w:val="72896F2FF9BE4BE5A36B575E237491C7"/>
  </w:style>
  <w:style w:type="paragraph" w:customStyle="1" w:styleId="2565FAE5D3124EF8BF802CB8E8BAC60A">
    <w:name w:val="2565FAE5D3124EF8BF802CB8E8BAC60A"/>
  </w:style>
  <w:style w:type="paragraph" w:customStyle="1" w:styleId="818B84EC8B7D46AFB7311052DFE215A8">
    <w:name w:val="818B84EC8B7D46AFB7311052DFE215A8"/>
  </w:style>
  <w:style w:type="paragraph" w:customStyle="1" w:styleId="5CD507B5ED434BF79E672C3CCCE1AD79">
    <w:name w:val="5CD507B5ED434BF79E672C3CCCE1AD79"/>
  </w:style>
  <w:style w:type="paragraph" w:customStyle="1" w:styleId="99E9C5474A474D4782B781354FC95058">
    <w:name w:val="99E9C5474A474D4782B781354FC95058"/>
  </w:style>
  <w:style w:type="paragraph" w:customStyle="1" w:styleId="C3301F9E5BE944B4AD0B7A6B0F026125">
    <w:name w:val="C3301F9E5BE944B4AD0B7A6B0F026125"/>
  </w:style>
  <w:style w:type="paragraph" w:customStyle="1" w:styleId="D4C3B04E5F0D4BE9996BCD84D3B0CDBE">
    <w:name w:val="D4C3B04E5F0D4BE9996BCD84D3B0CDBE"/>
  </w:style>
  <w:style w:type="paragraph" w:customStyle="1" w:styleId="D17C23A7426E4FA8ADBDB13090F355EA">
    <w:name w:val="D17C23A7426E4FA8ADBDB13090F355EA"/>
  </w:style>
  <w:style w:type="paragraph" w:customStyle="1" w:styleId="692D4E3790304107AF56E928A8D9CD39">
    <w:name w:val="692D4E3790304107AF56E928A8D9CD39"/>
  </w:style>
  <w:style w:type="paragraph" w:customStyle="1" w:styleId="D24B1BD7D766460CA74C245E0D0A6648">
    <w:name w:val="D24B1BD7D766460CA74C245E0D0A6648"/>
  </w:style>
  <w:style w:type="paragraph" w:customStyle="1" w:styleId="ACF7A1B900F64C19BE69AC647BCA9E3B">
    <w:name w:val="ACF7A1B900F64C19BE69AC647BCA9E3B"/>
  </w:style>
  <w:style w:type="paragraph" w:customStyle="1" w:styleId="104999F44CA6428BA48C6A2A08EF51C1">
    <w:name w:val="104999F44CA6428BA48C6A2A08EF51C1"/>
  </w:style>
  <w:style w:type="paragraph" w:customStyle="1" w:styleId="0BB6419AE9FF481F8C44C81E9869AAF7">
    <w:name w:val="0BB6419AE9FF481F8C44C81E9869AAF7"/>
  </w:style>
  <w:style w:type="paragraph" w:customStyle="1" w:styleId="00CE789766A341D39FB0430B228938F8">
    <w:name w:val="00CE789766A341D39FB0430B228938F8"/>
  </w:style>
  <w:style w:type="paragraph" w:customStyle="1" w:styleId="724FC4952A3E4FE588C36BF9DF84E8EB">
    <w:name w:val="724FC4952A3E4FE588C36BF9DF84E8EB"/>
  </w:style>
  <w:style w:type="paragraph" w:customStyle="1" w:styleId="6F3BE07537BE4D159D48397FF393D223">
    <w:name w:val="6F3BE07537BE4D159D48397FF393D223"/>
  </w:style>
  <w:style w:type="paragraph" w:customStyle="1" w:styleId="D2B33DD87872400EBEC87158AA0FDE27">
    <w:name w:val="D2B33DD87872400EBEC87158AA0FDE27"/>
  </w:style>
  <w:style w:type="paragraph" w:customStyle="1" w:styleId="85C7D7E9895C49FDA0895F4AF2E9A31D">
    <w:name w:val="85C7D7E9895C49FDA0895F4AF2E9A31D"/>
  </w:style>
  <w:style w:type="paragraph" w:customStyle="1" w:styleId="C222F1D5400E4B6595B5814B7D7A7C23">
    <w:name w:val="C222F1D5400E4B6595B5814B7D7A7C23"/>
  </w:style>
  <w:style w:type="paragraph" w:customStyle="1" w:styleId="386FC49FBB2045FDB1627380CB623986">
    <w:name w:val="386FC49FBB2045FDB1627380CB623986"/>
  </w:style>
  <w:style w:type="paragraph" w:customStyle="1" w:styleId="5ED32728A12F4EACBA1475C6DAA7DC4F">
    <w:name w:val="5ED32728A12F4EACBA1475C6DAA7DC4F"/>
  </w:style>
  <w:style w:type="paragraph" w:customStyle="1" w:styleId="84996A205A664BF59BB25E3A0C6BEBBA">
    <w:name w:val="84996A205A664BF59BB25E3A0C6BEBBA"/>
  </w:style>
  <w:style w:type="paragraph" w:customStyle="1" w:styleId="22B6E4047FDB4301BBD7142765CE6249">
    <w:name w:val="22B6E4047FDB4301BBD7142765CE6249"/>
  </w:style>
  <w:style w:type="paragraph" w:customStyle="1" w:styleId="2F2BB98889E846CABC3E5AB65902D2AC">
    <w:name w:val="2F2BB98889E846CABC3E5AB65902D2AC"/>
  </w:style>
  <w:style w:type="paragraph" w:customStyle="1" w:styleId="3294DFF0C5DF4F458AF075B775177C80">
    <w:name w:val="3294DFF0C5DF4F458AF075B775177C80"/>
  </w:style>
  <w:style w:type="paragraph" w:customStyle="1" w:styleId="2B68CF64669546A7A71BF5A37E67750F">
    <w:name w:val="2B68CF64669546A7A71BF5A37E67750F"/>
  </w:style>
  <w:style w:type="paragraph" w:customStyle="1" w:styleId="EA6E8DEB4E7049CEB775170B15566B34">
    <w:name w:val="EA6E8DEB4E7049CEB775170B15566B34"/>
  </w:style>
  <w:style w:type="paragraph" w:customStyle="1" w:styleId="C674D4EDB3214821984446506112448D">
    <w:name w:val="C674D4EDB3214821984446506112448D"/>
  </w:style>
  <w:style w:type="paragraph" w:customStyle="1" w:styleId="C7B78294994F4E519A380C5B9157937D">
    <w:name w:val="C7B78294994F4E519A380C5B9157937D"/>
  </w:style>
  <w:style w:type="paragraph" w:customStyle="1" w:styleId="2ED4C6799003400A9C43D71CFF32C982">
    <w:name w:val="2ED4C6799003400A9C43D71CFF32C982"/>
  </w:style>
  <w:style w:type="paragraph" w:customStyle="1" w:styleId="354E8AE9AFC54CEEAA57A76B4570F6CC">
    <w:name w:val="354E8AE9AFC54CEEAA57A76B4570F6CC"/>
  </w:style>
  <w:style w:type="paragraph" w:customStyle="1" w:styleId="5C4C4079258D4F2DA0886B53F60ED26A">
    <w:name w:val="5C4C4079258D4F2DA0886B53F60ED26A"/>
  </w:style>
  <w:style w:type="paragraph" w:customStyle="1" w:styleId="4877D1BEBF89439585084D9539875E2F">
    <w:name w:val="4877D1BEBF89439585084D9539875E2F"/>
  </w:style>
  <w:style w:type="paragraph" w:customStyle="1" w:styleId="2AA7986225CC4602AD954CAE7065A3F8">
    <w:name w:val="2AA7986225CC4602AD954CAE7065A3F8"/>
  </w:style>
  <w:style w:type="paragraph" w:customStyle="1" w:styleId="606F4B1F01CB46A9B9A78730B2A90F99">
    <w:name w:val="606F4B1F01CB46A9B9A78730B2A90F99"/>
  </w:style>
  <w:style w:type="paragraph" w:customStyle="1" w:styleId="DB83D2530DB8424BBA2431056BAEC386">
    <w:name w:val="DB83D2530DB8424BBA2431056BAEC386"/>
  </w:style>
  <w:style w:type="paragraph" w:customStyle="1" w:styleId="4F43F1FFFB7F42D696C04E6C3515A10C">
    <w:name w:val="4F43F1FFFB7F42D696C04E6C3515A10C"/>
  </w:style>
  <w:style w:type="paragraph" w:customStyle="1" w:styleId="47157059287B4FE39EB4A55901C850BA">
    <w:name w:val="47157059287B4FE39EB4A55901C850BA"/>
  </w:style>
  <w:style w:type="paragraph" w:customStyle="1" w:styleId="62E96D986D3F4985977F80A7AAEFC218">
    <w:name w:val="62E96D986D3F4985977F80A7AAEFC218"/>
  </w:style>
  <w:style w:type="paragraph" w:customStyle="1" w:styleId="ABA47DDF237D4729B86067683EAD06C6">
    <w:name w:val="ABA47DDF237D4729B86067683EAD06C6"/>
  </w:style>
  <w:style w:type="paragraph" w:customStyle="1" w:styleId="05A062EF7A0248879521C962C01B98A5">
    <w:name w:val="05A062EF7A0248879521C962C01B98A5"/>
  </w:style>
  <w:style w:type="paragraph" w:customStyle="1" w:styleId="7FF6B06D33674CB9AE063A126730A9F8">
    <w:name w:val="7FF6B06D33674CB9AE063A126730A9F8"/>
  </w:style>
  <w:style w:type="paragraph" w:customStyle="1" w:styleId="15B7C2AA22734A52988141A50398C8D1">
    <w:name w:val="15B7C2AA22734A52988141A50398C8D1"/>
  </w:style>
  <w:style w:type="paragraph" w:customStyle="1" w:styleId="820A4F38A416433FB606A637CA03DBD9">
    <w:name w:val="820A4F38A416433FB606A637CA03DBD9"/>
  </w:style>
  <w:style w:type="paragraph" w:customStyle="1" w:styleId="B966A785E4C34837B360137A6681AAB9">
    <w:name w:val="B966A785E4C34837B360137A6681AAB9"/>
  </w:style>
  <w:style w:type="paragraph" w:customStyle="1" w:styleId="25668DF2A2AC44ACA394222364891164">
    <w:name w:val="25668DF2A2AC44ACA394222364891164"/>
  </w:style>
  <w:style w:type="paragraph" w:customStyle="1" w:styleId="505902225D07473CB6A170A21CF4CF84">
    <w:name w:val="505902225D07473CB6A170A21CF4CF84"/>
  </w:style>
  <w:style w:type="paragraph" w:customStyle="1" w:styleId="F11CD3A4F4C044E5AD6B6032AD3613F8">
    <w:name w:val="F11CD3A4F4C044E5AD6B6032AD3613F8"/>
  </w:style>
  <w:style w:type="paragraph" w:customStyle="1" w:styleId="97889A3DCDFD4241B1A5BDBB69824582">
    <w:name w:val="97889A3DCDFD4241B1A5BDBB69824582"/>
  </w:style>
  <w:style w:type="paragraph" w:customStyle="1" w:styleId="6F15C417747B45DD95B971A1538E3E7F">
    <w:name w:val="6F15C417747B45DD95B971A1538E3E7F"/>
  </w:style>
  <w:style w:type="paragraph" w:customStyle="1" w:styleId="A97EA0DA783B47E5BC2AB85E6D11E91C">
    <w:name w:val="A97EA0DA783B47E5BC2AB85E6D11E91C"/>
  </w:style>
  <w:style w:type="paragraph" w:customStyle="1" w:styleId="B858B1080A0547DDAAAFFD201147E79B">
    <w:name w:val="B858B1080A0547DDAAAFFD201147E79B"/>
  </w:style>
  <w:style w:type="paragraph" w:customStyle="1" w:styleId="CA830913975D44E5A66066F4E8CF4ADA">
    <w:name w:val="CA830913975D44E5A66066F4E8CF4ADA"/>
  </w:style>
  <w:style w:type="paragraph" w:customStyle="1" w:styleId="A312BED7496B43AC8F877868168F027B">
    <w:name w:val="A312BED7496B43AC8F877868168F027B"/>
  </w:style>
  <w:style w:type="paragraph" w:customStyle="1" w:styleId="EFF9821CBA4C43A59FBEFFB6FB6EBF13">
    <w:name w:val="EFF9821CBA4C43A59FBEFFB6FB6EBF13"/>
  </w:style>
  <w:style w:type="paragraph" w:customStyle="1" w:styleId="962390D5F1B747B88CEB111B5A4C2EC1">
    <w:name w:val="962390D5F1B747B88CEB111B5A4C2EC1"/>
  </w:style>
  <w:style w:type="paragraph" w:customStyle="1" w:styleId="015612524527424D904F309970079C00">
    <w:name w:val="015612524527424D904F309970079C00"/>
  </w:style>
  <w:style w:type="paragraph" w:customStyle="1" w:styleId="63F09E01BB4D41128CB45641A7D9AE6D">
    <w:name w:val="63F09E01BB4D41128CB45641A7D9AE6D"/>
  </w:style>
  <w:style w:type="paragraph" w:customStyle="1" w:styleId="7EA6463D60EC405FB5DD42D477DDCF41">
    <w:name w:val="7EA6463D60EC405FB5DD42D477DDCF41"/>
  </w:style>
  <w:style w:type="paragraph" w:customStyle="1" w:styleId="BE53FAFA4F28459AA2FF426939E6799D">
    <w:name w:val="BE53FAFA4F28459AA2FF426939E6799D"/>
  </w:style>
  <w:style w:type="paragraph" w:customStyle="1" w:styleId="746360BEB51F40B08455D6F4BED8E4BB">
    <w:name w:val="746360BEB51F40B08455D6F4BED8E4BB"/>
  </w:style>
  <w:style w:type="paragraph" w:customStyle="1" w:styleId="D0CC7923FEAA47FFA5034B2C027EF41D">
    <w:name w:val="D0CC7923FEAA47FFA5034B2C027EF41D"/>
  </w:style>
  <w:style w:type="paragraph" w:customStyle="1" w:styleId="66EA656CD84347379C136BAB7037D122">
    <w:name w:val="66EA656CD84347379C136BAB7037D122"/>
  </w:style>
  <w:style w:type="paragraph" w:customStyle="1" w:styleId="0180B4EB2DD8431FB77986F6FA88E9CF">
    <w:name w:val="0180B4EB2DD8431FB77986F6FA88E9CF"/>
  </w:style>
  <w:style w:type="paragraph" w:customStyle="1" w:styleId="D9EB31B2469E435588EDF8884625E65F">
    <w:name w:val="D9EB31B2469E435588EDF8884625E65F"/>
  </w:style>
  <w:style w:type="paragraph" w:customStyle="1" w:styleId="ECBB573E1B784AD99E72C5DAE407FDC0">
    <w:name w:val="ECBB573E1B784AD99E72C5DAE407FDC0"/>
  </w:style>
  <w:style w:type="paragraph" w:customStyle="1" w:styleId="23726F913C6048DAA7F3ED994AA6F49D">
    <w:name w:val="23726F913C6048DAA7F3ED994AA6F49D"/>
    <w:rsid w:val="00EF3DEB"/>
  </w:style>
  <w:style w:type="paragraph" w:customStyle="1" w:styleId="C717D659A9A34425B3D7C511838AAB8A">
    <w:name w:val="C717D659A9A34425B3D7C511838AAB8A"/>
    <w:rsid w:val="00EF3DEB"/>
  </w:style>
  <w:style w:type="paragraph" w:customStyle="1" w:styleId="354725C060BB4C14A68441A34CEB4AAC">
    <w:name w:val="354725C060BB4C14A68441A34CEB4AAC"/>
    <w:rsid w:val="00EF3DEB"/>
  </w:style>
  <w:style w:type="paragraph" w:customStyle="1" w:styleId="CDE28D1828AF40C0B6F6B3DFFAA9E1F6">
    <w:name w:val="CDE28D1828AF40C0B6F6B3DFFAA9E1F6"/>
    <w:rsid w:val="00EF3DEB"/>
  </w:style>
  <w:style w:type="paragraph" w:customStyle="1" w:styleId="EFC707ED85954262B0980EBFDC765B4B">
    <w:name w:val="EFC707ED85954262B0980EBFDC765B4B"/>
    <w:rsid w:val="00EF3DEB"/>
  </w:style>
  <w:style w:type="paragraph" w:customStyle="1" w:styleId="7F6CAD0CB32348E9A3CD2F37751A410B">
    <w:name w:val="7F6CAD0CB32348E9A3CD2F37751A410B"/>
    <w:rsid w:val="00EF3DEB"/>
  </w:style>
  <w:style w:type="paragraph" w:customStyle="1" w:styleId="97C7470B0EE4482EA5D86025B6587FCC">
    <w:name w:val="97C7470B0EE4482EA5D86025B6587FCC"/>
    <w:rsid w:val="00EF3DEB"/>
  </w:style>
  <w:style w:type="paragraph" w:customStyle="1" w:styleId="5ED021047F4245E5ABF184CD689C0FFF">
    <w:name w:val="5ED021047F4245E5ABF184CD689C0FFF"/>
    <w:rsid w:val="00EF3DEB"/>
  </w:style>
  <w:style w:type="paragraph" w:customStyle="1" w:styleId="F3829807828646FBB4ECD88BE5658294">
    <w:name w:val="F3829807828646FBB4ECD88BE5658294"/>
    <w:rsid w:val="00EF3DEB"/>
  </w:style>
  <w:style w:type="paragraph" w:customStyle="1" w:styleId="4450267AF76F4B918E96D3A23BF25D9D">
    <w:name w:val="4450267AF76F4B918E96D3A23BF25D9D"/>
    <w:rsid w:val="00EF3DEB"/>
  </w:style>
  <w:style w:type="paragraph" w:customStyle="1" w:styleId="D06FB81B4D9840BFB4E204A568E35545">
    <w:name w:val="D06FB81B4D9840BFB4E204A568E35545"/>
    <w:rsid w:val="00EF3DEB"/>
  </w:style>
  <w:style w:type="paragraph" w:customStyle="1" w:styleId="264E878BCB4D4088A52B3487BE950912">
    <w:name w:val="264E878BCB4D4088A52B3487BE950912"/>
    <w:rsid w:val="00EF3DEB"/>
  </w:style>
  <w:style w:type="paragraph" w:customStyle="1" w:styleId="3171B6EB73B446C598E31CFD7C7F2794">
    <w:name w:val="3171B6EB73B446C598E31CFD7C7F2794"/>
    <w:rsid w:val="00EF3DEB"/>
  </w:style>
  <w:style w:type="paragraph" w:customStyle="1" w:styleId="B7EC3C2A16B04190B26D9BE3005CA6BD">
    <w:name w:val="B7EC3C2A16B04190B26D9BE3005CA6BD"/>
    <w:rsid w:val="00EF3DEB"/>
  </w:style>
  <w:style w:type="paragraph" w:customStyle="1" w:styleId="F024225AD49D4362A67856481209DA14">
    <w:name w:val="F024225AD49D4362A67856481209DA14"/>
    <w:rsid w:val="00EF3DEB"/>
  </w:style>
  <w:style w:type="paragraph" w:customStyle="1" w:styleId="2A60DD6AED9C410A8C5044F4E477B080">
    <w:name w:val="2A60DD6AED9C410A8C5044F4E477B080"/>
    <w:rsid w:val="00EF3DEB"/>
  </w:style>
  <w:style w:type="paragraph" w:customStyle="1" w:styleId="5A2959DC58D04B4B8B0419B37E82F203">
    <w:name w:val="5A2959DC58D04B4B8B0419B37E82F203"/>
    <w:rsid w:val="00EF3DEB"/>
  </w:style>
  <w:style w:type="paragraph" w:customStyle="1" w:styleId="6508709FDA1544618D91B3A372BC0400">
    <w:name w:val="6508709FDA1544618D91B3A372BC0400"/>
    <w:rsid w:val="00EF3DEB"/>
  </w:style>
  <w:style w:type="paragraph" w:customStyle="1" w:styleId="236971D2013E4BA19B6607ED20C9A473">
    <w:name w:val="236971D2013E4BA19B6607ED20C9A473"/>
    <w:rsid w:val="00EF3DEB"/>
  </w:style>
  <w:style w:type="paragraph" w:customStyle="1" w:styleId="F44DD99008DA4C0B8DC641984ACF15B6">
    <w:name w:val="F44DD99008DA4C0B8DC641984ACF15B6"/>
    <w:rsid w:val="00EF3DEB"/>
  </w:style>
  <w:style w:type="paragraph" w:customStyle="1" w:styleId="DADB0EDD23AB402A8B675BDBFC50546B">
    <w:name w:val="DADB0EDD23AB402A8B675BDBFC50546B"/>
    <w:rsid w:val="00EF3DEB"/>
  </w:style>
  <w:style w:type="paragraph" w:customStyle="1" w:styleId="628CA8D8EF9A47069A90A0029F00E36E">
    <w:name w:val="628CA8D8EF9A47069A90A0029F00E36E"/>
    <w:rsid w:val="00EF3DEB"/>
  </w:style>
  <w:style w:type="paragraph" w:customStyle="1" w:styleId="21C541733EA049718F162D1A31074D2C">
    <w:name w:val="21C541733EA049718F162D1A31074D2C"/>
    <w:rsid w:val="00EF3DEB"/>
  </w:style>
  <w:style w:type="paragraph" w:customStyle="1" w:styleId="8DFE887E79144A1E95CF5E29A78B1489">
    <w:name w:val="8DFE887E79144A1E95CF5E29A78B1489"/>
    <w:rsid w:val="00EF3DEB"/>
  </w:style>
  <w:style w:type="paragraph" w:customStyle="1" w:styleId="5A1472A77084446ABD07A21CC43658C3">
    <w:name w:val="5A1472A77084446ABD07A21CC43658C3"/>
    <w:rsid w:val="00EF3DEB"/>
  </w:style>
  <w:style w:type="paragraph" w:customStyle="1" w:styleId="ADC39AD8C7D24DE79DD13FFB3750529D">
    <w:name w:val="ADC39AD8C7D24DE79DD13FFB3750529D"/>
    <w:rsid w:val="00EF3DEB"/>
  </w:style>
  <w:style w:type="paragraph" w:customStyle="1" w:styleId="6E0238726C4B4946ACF12ACF51A85B33">
    <w:name w:val="6E0238726C4B4946ACF12ACF51A85B33"/>
    <w:rsid w:val="00EF3DEB"/>
  </w:style>
  <w:style w:type="paragraph" w:customStyle="1" w:styleId="6B23DB2E9ABB47DEA8E30CF7C6047BA0">
    <w:name w:val="6B23DB2E9ABB47DEA8E30CF7C6047BA0"/>
    <w:rsid w:val="00EF3DEB"/>
  </w:style>
  <w:style w:type="paragraph" w:customStyle="1" w:styleId="ED704A6245D749FE9254C2FCEFB285B8">
    <w:name w:val="ED704A6245D749FE9254C2FCEFB285B8"/>
    <w:rsid w:val="00EF3DEB"/>
  </w:style>
  <w:style w:type="paragraph" w:customStyle="1" w:styleId="FC759706310342F283A1E6CDF1C3031B">
    <w:name w:val="FC759706310342F283A1E6CDF1C3031B"/>
    <w:rsid w:val="00EF3DEB"/>
  </w:style>
  <w:style w:type="paragraph" w:customStyle="1" w:styleId="0045B871316246F988D06AADFE4297F8">
    <w:name w:val="0045B871316246F988D06AADFE4297F8"/>
    <w:rsid w:val="00EF3DEB"/>
  </w:style>
  <w:style w:type="paragraph" w:customStyle="1" w:styleId="7299D17F718941579D3AFFC85458C6F6">
    <w:name w:val="7299D17F718941579D3AFFC85458C6F6"/>
    <w:rsid w:val="00EF3DEB"/>
  </w:style>
  <w:style w:type="paragraph" w:customStyle="1" w:styleId="DBE02C24BF194CEAA760232D99B422D5">
    <w:name w:val="DBE02C24BF194CEAA760232D99B422D5"/>
    <w:rsid w:val="00EF3DEB"/>
  </w:style>
  <w:style w:type="paragraph" w:customStyle="1" w:styleId="6E78049C5D0B471BB5C7E759DA02FA90">
    <w:name w:val="6E78049C5D0B471BB5C7E759DA02FA90"/>
    <w:rsid w:val="00EF3DEB"/>
  </w:style>
  <w:style w:type="paragraph" w:customStyle="1" w:styleId="0C4CB75EC2B741D18A702802C7109EC5">
    <w:name w:val="0C4CB75EC2B741D18A702802C7109EC5"/>
    <w:rsid w:val="00EF3DEB"/>
  </w:style>
  <w:style w:type="paragraph" w:customStyle="1" w:styleId="832599E4C6AD4CB2859AA35CB8D54686">
    <w:name w:val="832599E4C6AD4CB2859AA35CB8D54686"/>
    <w:rsid w:val="00EF3D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8AB41C0784E36A8080A1043FDAE95">
    <w:name w:val="F2F8AB41C0784E36A8080A1043FDAE95"/>
  </w:style>
  <w:style w:type="paragraph" w:customStyle="1" w:styleId="8F67943CFBDE4A4B969107FE3562874C">
    <w:name w:val="8F67943CFBDE4A4B969107FE3562874C"/>
  </w:style>
  <w:style w:type="paragraph" w:customStyle="1" w:styleId="93AB6DC726F14CBA96E762633A305AF4">
    <w:name w:val="93AB6DC726F14CBA96E762633A305AF4"/>
  </w:style>
  <w:style w:type="paragraph" w:customStyle="1" w:styleId="9F16515F4B3545C38173488D53967CC2">
    <w:name w:val="9F16515F4B3545C38173488D53967CC2"/>
  </w:style>
  <w:style w:type="paragraph" w:customStyle="1" w:styleId="911F27BD592742D683E1A87157DFF1EB">
    <w:name w:val="911F27BD592742D683E1A87157DFF1EB"/>
  </w:style>
  <w:style w:type="paragraph" w:customStyle="1" w:styleId="93E6EE49F260438DB3ED0911923A4B7B">
    <w:name w:val="93E6EE49F260438DB3ED0911923A4B7B"/>
  </w:style>
  <w:style w:type="paragraph" w:customStyle="1" w:styleId="72896F2FF9BE4BE5A36B575E237491C7">
    <w:name w:val="72896F2FF9BE4BE5A36B575E237491C7"/>
  </w:style>
  <w:style w:type="paragraph" w:customStyle="1" w:styleId="2565FAE5D3124EF8BF802CB8E8BAC60A">
    <w:name w:val="2565FAE5D3124EF8BF802CB8E8BAC60A"/>
  </w:style>
  <w:style w:type="paragraph" w:customStyle="1" w:styleId="818B84EC8B7D46AFB7311052DFE215A8">
    <w:name w:val="818B84EC8B7D46AFB7311052DFE215A8"/>
  </w:style>
  <w:style w:type="paragraph" w:customStyle="1" w:styleId="5CD507B5ED434BF79E672C3CCCE1AD79">
    <w:name w:val="5CD507B5ED434BF79E672C3CCCE1AD79"/>
  </w:style>
  <w:style w:type="paragraph" w:customStyle="1" w:styleId="99E9C5474A474D4782B781354FC95058">
    <w:name w:val="99E9C5474A474D4782B781354FC95058"/>
  </w:style>
  <w:style w:type="paragraph" w:customStyle="1" w:styleId="C3301F9E5BE944B4AD0B7A6B0F026125">
    <w:name w:val="C3301F9E5BE944B4AD0B7A6B0F026125"/>
  </w:style>
  <w:style w:type="paragraph" w:customStyle="1" w:styleId="D4C3B04E5F0D4BE9996BCD84D3B0CDBE">
    <w:name w:val="D4C3B04E5F0D4BE9996BCD84D3B0CDBE"/>
  </w:style>
  <w:style w:type="paragraph" w:customStyle="1" w:styleId="D17C23A7426E4FA8ADBDB13090F355EA">
    <w:name w:val="D17C23A7426E4FA8ADBDB13090F355EA"/>
  </w:style>
  <w:style w:type="paragraph" w:customStyle="1" w:styleId="692D4E3790304107AF56E928A8D9CD39">
    <w:name w:val="692D4E3790304107AF56E928A8D9CD39"/>
  </w:style>
  <w:style w:type="paragraph" w:customStyle="1" w:styleId="D24B1BD7D766460CA74C245E0D0A6648">
    <w:name w:val="D24B1BD7D766460CA74C245E0D0A6648"/>
  </w:style>
  <w:style w:type="paragraph" w:customStyle="1" w:styleId="ACF7A1B900F64C19BE69AC647BCA9E3B">
    <w:name w:val="ACF7A1B900F64C19BE69AC647BCA9E3B"/>
  </w:style>
  <w:style w:type="paragraph" w:customStyle="1" w:styleId="104999F44CA6428BA48C6A2A08EF51C1">
    <w:name w:val="104999F44CA6428BA48C6A2A08EF51C1"/>
  </w:style>
  <w:style w:type="paragraph" w:customStyle="1" w:styleId="0BB6419AE9FF481F8C44C81E9869AAF7">
    <w:name w:val="0BB6419AE9FF481F8C44C81E9869AAF7"/>
  </w:style>
  <w:style w:type="paragraph" w:customStyle="1" w:styleId="00CE789766A341D39FB0430B228938F8">
    <w:name w:val="00CE789766A341D39FB0430B228938F8"/>
  </w:style>
  <w:style w:type="paragraph" w:customStyle="1" w:styleId="724FC4952A3E4FE588C36BF9DF84E8EB">
    <w:name w:val="724FC4952A3E4FE588C36BF9DF84E8EB"/>
  </w:style>
  <w:style w:type="paragraph" w:customStyle="1" w:styleId="6F3BE07537BE4D159D48397FF393D223">
    <w:name w:val="6F3BE07537BE4D159D48397FF393D223"/>
  </w:style>
  <w:style w:type="paragraph" w:customStyle="1" w:styleId="D2B33DD87872400EBEC87158AA0FDE27">
    <w:name w:val="D2B33DD87872400EBEC87158AA0FDE27"/>
  </w:style>
  <w:style w:type="paragraph" w:customStyle="1" w:styleId="85C7D7E9895C49FDA0895F4AF2E9A31D">
    <w:name w:val="85C7D7E9895C49FDA0895F4AF2E9A31D"/>
  </w:style>
  <w:style w:type="paragraph" w:customStyle="1" w:styleId="C222F1D5400E4B6595B5814B7D7A7C23">
    <w:name w:val="C222F1D5400E4B6595B5814B7D7A7C23"/>
  </w:style>
  <w:style w:type="paragraph" w:customStyle="1" w:styleId="386FC49FBB2045FDB1627380CB623986">
    <w:name w:val="386FC49FBB2045FDB1627380CB623986"/>
  </w:style>
  <w:style w:type="paragraph" w:customStyle="1" w:styleId="5ED32728A12F4EACBA1475C6DAA7DC4F">
    <w:name w:val="5ED32728A12F4EACBA1475C6DAA7DC4F"/>
  </w:style>
  <w:style w:type="paragraph" w:customStyle="1" w:styleId="84996A205A664BF59BB25E3A0C6BEBBA">
    <w:name w:val="84996A205A664BF59BB25E3A0C6BEBBA"/>
  </w:style>
  <w:style w:type="paragraph" w:customStyle="1" w:styleId="22B6E4047FDB4301BBD7142765CE6249">
    <w:name w:val="22B6E4047FDB4301BBD7142765CE6249"/>
  </w:style>
  <w:style w:type="paragraph" w:customStyle="1" w:styleId="2F2BB98889E846CABC3E5AB65902D2AC">
    <w:name w:val="2F2BB98889E846CABC3E5AB65902D2AC"/>
  </w:style>
  <w:style w:type="paragraph" w:customStyle="1" w:styleId="3294DFF0C5DF4F458AF075B775177C80">
    <w:name w:val="3294DFF0C5DF4F458AF075B775177C80"/>
  </w:style>
  <w:style w:type="paragraph" w:customStyle="1" w:styleId="2B68CF64669546A7A71BF5A37E67750F">
    <w:name w:val="2B68CF64669546A7A71BF5A37E67750F"/>
  </w:style>
  <w:style w:type="paragraph" w:customStyle="1" w:styleId="EA6E8DEB4E7049CEB775170B15566B34">
    <w:name w:val="EA6E8DEB4E7049CEB775170B15566B34"/>
  </w:style>
  <w:style w:type="paragraph" w:customStyle="1" w:styleId="C674D4EDB3214821984446506112448D">
    <w:name w:val="C674D4EDB3214821984446506112448D"/>
  </w:style>
  <w:style w:type="paragraph" w:customStyle="1" w:styleId="C7B78294994F4E519A380C5B9157937D">
    <w:name w:val="C7B78294994F4E519A380C5B9157937D"/>
  </w:style>
  <w:style w:type="paragraph" w:customStyle="1" w:styleId="2ED4C6799003400A9C43D71CFF32C982">
    <w:name w:val="2ED4C6799003400A9C43D71CFF32C982"/>
  </w:style>
  <w:style w:type="paragraph" w:customStyle="1" w:styleId="354E8AE9AFC54CEEAA57A76B4570F6CC">
    <w:name w:val="354E8AE9AFC54CEEAA57A76B4570F6CC"/>
  </w:style>
  <w:style w:type="paragraph" w:customStyle="1" w:styleId="5C4C4079258D4F2DA0886B53F60ED26A">
    <w:name w:val="5C4C4079258D4F2DA0886B53F60ED26A"/>
  </w:style>
  <w:style w:type="paragraph" w:customStyle="1" w:styleId="4877D1BEBF89439585084D9539875E2F">
    <w:name w:val="4877D1BEBF89439585084D9539875E2F"/>
  </w:style>
  <w:style w:type="paragraph" w:customStyle="1" w:styleId="2AA7986225CC4602AD954CAE7065A3F8">
    <w:name w:val="2AA7986225CC4602AD954CAE7065A3F8"/>
  </w:style>
  <w:style w:type="paragraph" w:customStyle="1" w:styleId="606F4B1F01CB46A9B9A78730B2A90F99">
    <w:name w:val="606F4B1F01CB46A9B9A78730B2A90F99"/>
  </w:style>
  <w:style w:type="paragraph" w:customStyle="1" w:styleId="DB83D2530DB8424BBA2431056BAEC386">
    <w:name w:val="DB83D2530DB8424BBA2431056BAEC386"/>
  </w:style>
  <w:style w:type="paragraph" w:customStyle="1" w:styleId="4F43F1FFFB7F42D696C04E6C3515A10C">
    <w:name w:val="4F43F1FFFB7F42D696C04E6C3515A10C"/>
  </w:style>
  <w:style w:type="paragraph" w:customStyle="1" w:styleId="47157059287B4FE39EB4A55901C850BA">
    <w:name w:val="47157059287B4FE39EB4A55901C850BA"/>
  </w:style>
  <w:style w:type="paragraph" w:customStyle="1" w:styleId="62E96D986D3F4985977F80A7AAEFC218">
    <w:name w:val="62E96D986D3F4985977F80A7AAEFC218"/>
  </w:style>
  <w:style w:type="paragraph" w:customStyle="1" w:styleId="ABA47DDF237D4729B86067683EAD06C6">
    <w:name w:val="ABA47DDF237D4729B86067683EAD06C6"/>
  </w:style>
  <w:style w:type="paragraph" w:customStyle="1" w:styleId="05A062EF7A0248879521C962C01B98A5">
    <w:name w:val="05A062EF7A0248879521C962C01B98A5"/>
  </w:style>
  <w:style w:type="paragraph" w:customStyle="1" w:styleId="7FF6B06D33674CB9AE063A126730A9F8">
    <w:name w:val="7FF6B06D33674CB9AE063A126730A9F8"/>
  </w:style>
  <w:style w:type="paragraph" w:customStyle="1" w:styleId="15B7C2AA22734A52988141A50398C8D1">
    <w:name w:val="15B7C2AA22734A52988141A50398C8D1"/>
  </w:style>
  <w:style w:type="paragraph" w:customStyle="1" w:styleId="820A4F38A416433FB606A637CA03DBD9">
    <w:name w:val="820A4F38A416433FB606A637CA03DBD9"/>
  </w:style>
  <w:style w:type="paragraph" w:customStyle="1" w:styleId="B966A785E4C34837B360137A6681AAB9">
    <w:name w:val="B966A785E4C34837B360137A6681AAB9"/>
  </w:style>
  <w:style w:type="paragraph" w:customStyle="1" w:styleId="25668DF2A2AC44ACA394222364891164">
    <w:name w:val="25668DF2A2AC44ACA394222364891164"/>
  </w:style>
  <w:style w:type="paragraph" w:customStyle="1" w:styleId="505902225D07473CB6A170A21CF4CF84">
    <w:name w:val="505902225D07473CB6A170A21CF4CF84"/>
  </w:style>
  <w:style w:type="paragraph" w:customStyle="1" w:styleId="F11CD3A4F4C044E5AD6B6032AD3613F8">
    <w:name w:val="F11CD3A4F4C044E5AD6B6032AD3613F8"/>
  </w:style>
  <w:style w:type="paragraph" w:customStyle="1" w:styleId="97889A3DCDFD4241B1A5BDBB69824582">
    <w:name w:val="97889A3DCDFD4241B1A5BDBB69824582"/>
  </w:style>
  <w:style w:type="paragraph" w:customStyle="1" w:styleId="6F15C417747B45DD95B971A1538E3E7F">
    <w:name w:val="6F15C417747B45DD95B971A1538E3E7F"/>
  </w:style>
  <w:style w:type="paragraph" w:customStyle="1" w:styleId="A97EA0DA783B47E5BC2AB85E6D11E91C">
    <w:name w:val="A97EA0DA783B47E5BC2AB85E6D11E91C"/>
  </w:style>
  <w:style w:type="paragraph" w:customStyle="1" w:styleId="B858B1080A0547DDAAAFFD201147E79B">
    <w:name w:val="B858B1080A0547DDAAAFFD201147E79B"/>
  </w:style>
  <w:style w:type="paragraph" w:customStyle="1" w:styleId="CA830913975D44E5A66066F4E8CF4ADA">
    <w:name w:val="CA830913975D44E5A66066F4E8CF4ADA"/>
  </w:style>
  <w:style w:type="paragraph" w:customStyle="1" w:styleId="A312BED7496B43AC8F877868168F027B">
    <w:name w:val="A312BED7496B43AC8F877868168F027B"/>
  </w:style>
  <w:style w:type="paragraph" w:customStyle="1" w:styleId="EFF9821CBA4C43A59FBEFFB6FB6EBF13">
    <w:name w:val="EFF9821CBA4C43A59FBEFFB6FB6EBF13"/>
  </w:style>
  <w:style w:type="paragraph" w:customStyle="1" w:styleId="962390D5F1B747B88CEB111B5A4C2EC1">
    <w:name w:val="962390D5F1B747B88CEB111B5A4C2EC1"/>
  </w:style>
  <w:style w:type="paragraph" w:customStyle="1" w:styleId="015612524527424D904F309970079C00">
    <w:name w:val="015612524527424D904F309970079C00"/>
  </w:style>
  <w:style w:type="paragraph" w:customStyle="1" w:styleId="63F09E01BB4D41128CB45641A7D9AE6D">
    <w:name w:val="63F09E01BB4D41128CB45641A7D9AE6D"/>
  </w:style>
  <w:style w:type="paragraph" w:customStyle="1" w:styleId="7EA6463D60EC405FB5DD42D477DDCF41">
    <w:name w:val="7EA6463D60EC405FB5DD42D477DDCF41"/>
  </w:style>
  <w:style w:type="paragraph" w:customStyle="1" w:styleId="BE53FAFA4F28459AA2FF426939E6799D">
    <w:name w:val="BE53FAFA4F28459AA2FF426939E6799D"/>
  </w:style>
  <w:style w:type="paragraph" w:customStyle="1" w:styleId="746360BEB51F40B08455D6F4BED8E4BB">
    <w:name w:val="746360BEB51F40B08455D6F4BED8E4BB"/>
  </w:style>
  <w:style w:type="paragraph" w:customStyle="1" w:styleId="D0CC7923FEAA47FFA5034B2C027EF41D">
    <w:name w:val="D0CC7923FEAA47FFA5034B2C027EF41D"/>
  </w:style>
  <w:style w:type="paragraph" w:customStyle="1" w:styleId="66EA656CD84347379C136BAB7037D122">
    <w:name w:val="66EA656CD84347379C136BAB7037D122"/>
  </w:style>
  <w:style w:type="paragraph" w:customStyle="1" w:styleId="0180B4EB2DD8431FB77986F6FA88E9CF">
    <w:name w:val="0180B4EB2DD8431FB77986F6FA88E9CF"/>
  </w:style>
  <w:style w:type="paragraph" w:customStyle="1" w:styleId="D9EB31B2469E435588EDF8884625E65F">
    <w:name w:val="D9EB31B2469E435588EDF8884625E65F"/>
  </w:style>
  <w:style w:type="paragraph" w:customStyle="1" w:styleId="ECBB573E1B784AD99E72C5DAE407FDC0">
    <w:name w:val="ECBB573E1B784AD99E72C5DAE407FDC0"/>
  </w:style>
  <w:style w:type="paragraph" w:customStyle="1" w:styleId="23726F913C6048DAA7F3ED994AA6F49D">
    <w:name w:val="23726F913C6048DAA7F3ED994AA6F49D"/>
    <w:rsid w:val="00EF3DEB"/>
  </w:style>
  <w:style w:type="paragraph" w:customStyle="1" w:styleId="C717D659A9A34425B3D7C511838AAB8A">
    <w:name w:val="C717D659A9A34425B3D7C511838AAB8A"/>
    <w:rsid w:val="00EF3DEB"/>
  </w:style>
  <w:style w:type="paragraph" w:customStyle="1" w:styleId="354725C060BB4C14A68441A34CEB4AAC">
    <w:name w:val="354725C060BB4C14A68441A34CEB4AAC"/>
    <w:rsid w:val="00EF3DEB"/>
  </w:style>
  <w:style w:type="paragraph" w:customStyle="1" w:styleId="CDE28D1828AF40C0B6F6B3DFFAA9E1F6">
    <w:name w:val="CDE28D1828AF40C0B6F6B3DFFAA9E1F6"/>
    <w:rsid w:val="00EF3DEB"/>
  </w:style>
  <w:style w:type="paragraph" w:customStyle="1" w:styleId="EFC707ED85954262B0980EBFDC765B4B">
    <w:name w:val="EFC707ED85954262B0980EBFDC765B4B"/>
    <w:rsid w:val="00EF3DEB"/>
  </w:style>
  <w:style w:type="paragraph" w:customStyle="1" w:styleId="7F6CAD0CB32348E9A3CD2F37751A410B">
    <w:name w:val="7F6CAD0CB32348E9A3CD2F37751A410B"/>
    <w:rsid w:val="00EF3DEB"/>
  </w:style>
  <w:style w:type="paragraph" w:customStyle="1" w:styleId="97C7470B0EE4482EA5D86025B6587FCC">
    <w:name w:val="97C7470B0EE4482EA5D86025B6587FCC"/>
    <w:rsid w:val="00EF3DEB"/>
  </w:style>
  <w:style w:type="paragraph" w:customStyle="1" w:styleId="5ED021047F4245E5ABF184CD689C0FFF">
    <w:name w:val="5ED021047F4245E5ABF184CD689C0FFF"/>
    <w:rsid w:val="00EF3DEB"/>
  </w:style>
  <w:style w:type="paragraph" w:customStyle="1" w:styleId="F3829807828646FBB4ECD88BE5658294">
    <w:name w:val="F3829807828646FBB4ECD88BE5658294"/>
    <w:rsid w:val="00EF3DEB"/>
  </w:style>
  <w:style w:type="paragraph" w:customStyle="1" w:styleId="4450267AF76F4B918E96D3A23BF25D9D">
    <w:name w:val="4450267AF76F4B918E96D3A23BF25D9D"/>
    <w:rsid w:val="00EF3DEB"/>
  </w:style>
  <w:style w:type="paragraph" w:customStyle="1" w:styleId="D06FB81B4D9840BFB4E204A568E35545">
    <w:name w:val="D06FB81B4D9840BFB4E204A568E35545"/>
    <w:rsid w:val="00EF3DEB"/>
  </w:style>
  <w:style w:type="paragraph" w:customStyle="1" w:styleId="264E878BCB4D4088A52B3487BE950912">
    <w:name w:val="264E878BCB4D4088A52B3487BE950912"/>
    <w:rsid w:val="00EF3DEB"/>
  </w:style>
  <w:style w:type="paragraph" w:customStyle="1" w:styleId="3171B6EB73B446C598E31CFD7C7F2794">
    <w:name w:val="3171B6EB73B446C598E31CFD7C7F2794"/>
    <w:rsid w:val="00EF3DEB"/>
  </w:style>
  <w:style w:type="paragraph" w:customStyle="1" w:styleId="B7EC3C2A16B04190B26D9BE3005CA6BD">
    <w:name w:val="B7EC3C2A16B04190B26D9BE3005CA6BD"/>
    <w:rsid w:val="00EF3DEB"/>
  </w:style>
  <w:style w:type="paragraph" w:customStyle="1" w:styleId="F024225AD49D4362A67856481209DA14">
    <w:name w:val="F024225AD49D4362A67856481209DA14"/>
    <w:rsid w:val="00EF3DEB"/>
  </w:style>
  <w:style w:type="paragraph" w:customStyle="1" w:styleId="2A60DD6AED9C410A8C5044F4E477B080">
    <w:name w:val="2A60DD6AED9C410A8C5044F4E477B080"/>
    <w:rsid w:val="00EF3DEB"/>
  </w:style>
  <w:style w:type="paragraph" w:customStyle="1" w:styleId="5A2959DC58D04B4B8B0419B37E82F203">
    <w:name w:val="5A2959DC58D04B4B8B0419B37E82F203"/>
    <w:rsid w:val="00EF3DEB"/>
  </w:style>
  <w:style w:type="paragraph" w:customStyle="1" w:styleId="6508709FDA1544618D91B3A372BC0400">
    <w:name w:val="6508709FDA1544618D91B3A372BC0400"/>
    <w:rsid w:val="00EF3DEB"/>
  </w:style>
  <w:style w:type="paragraph" w:customStyle="1" w:styleId="236971D2013E4BA19B6607ED20C9A473">
    <w:name w:val="236971D2013E4BA19B6607ED20C9A473"/>
    <w:rsid w:val="00EF3DEB"/>
  </w:style>
  <w:style w:type="paragraph" w:customStyle="1" w:styleId="F44DD99008DA4C0B8DC641984ACF15B6">
    <w:name w:val="F44DD99008DA4C0B8DC641984ACF15B6"/>
    <w:rsid w:val="00EF3DEB"/>
  </w:style>
  <w:style w:type="paragraph" w:customStyle="1" w:styleId="DADB0EDD23AB402A8B675BDBFC50546B">
    <w:name w:val="DADB0EDD23AB402A8B675BDBFC50546B"/>
    <w:rsid w:val="00EF3DEB"/>
  </w:style>
  <w:style w:type="paragraph" w:customStyle="1" w:styleId="628CA8D8EF9A47069A90A0029F00E36E">
    <w:name w:val="628CA8D8EF9A47069A90A0029F00E36E"/>
    <w:rsid w:val="00EF3DEB"/>
  </w:style>
  <w:style w:type="paragraph" w:customStyle="1" w:styleId="21C541733EA049718F162D1A31074D2C">
    <w:name w:val="21C541733EA049718F162D1A31074D2C"/>
    <w:rsid w:val="00EF3DEB"/>
  </w:style>
  <w:style w:type="paragraph" w:customStyle="1" w:styleId="8DFE887E79144A1E95CF5E29A78B1489">
    <w:name w:val="8DFE887E79144A1E95CF5E29A78B1489"/>
    <w:rsid w:val="00EF3DEB"/>
  </w:style>
  <w:style w:type="paragraph" w:customStyle="1" w:styleId="5A1472A77084446ABD07A21CC43658C3">
    <w:name w:val="5A1472A77084446ABD07A21CC43658C3"/>
    <w:rsid w:val="00EF3DEB"/>
  </w:style>
  <w:style w:type="paragraph" w:customStyle="1" w:styleId="ADC39AD8C7D24DE79DD13FFB3750529D">
    <w:name w:val="ADC39AD8C7D24DE79DD13FFB3750529D"/>
    <w:rsid w:val="00EF3DEB"/>
  </w:style>
  <w:style w:type="paragraph" w:customStyle="1" w:styleId="6E0238726C4B4946ACF12ACF51A85B33">
    <w:name w:val="6E0238726C4B4946ACF12ACF51A85B33"/>
    <w:rsid w:val="00EF3DEB"/>
  </w:style>
  <w:style w:type="paragraph" w:customStyle="1" w:styleId="6B23DB2E9ABB47DEA8E30CF7C6047BA0">
    <w:name w:val="6B23DB2E9ABB47DEA8E30CF7C6047BA0"/>
    <w:rsid w:val="00EF3DEB"/>
  </w:style>
  <w:style w:type="paragraph" w:customStyle="1" w:styleId="ED704A6245D749FE9254C2FCEFB285B8">
    <w:name w:val="ED704A6245D749FE9254C2FCEFB285B8"/>
    <w:rsid w:val="00EF3DEB"/>
  </w:style>
  <w:style w:type="paragraph" w:customStyle="1" w:styleId="FC759706310342F283A1E6CDF1C3031B">
    <w:name w:val="FC759706310342F283A1E6CDF1C3031B"/>
    <w:rsid w:val="00EF3DEB"/>
  </w:style>
  <w:style w:type="paragraph" w:customStyle="1" w:styleId="0045B871316246F988D06AADFE4297F8">
    <w:name w:val="0045B871316246F988D06AADFE4297F8"/>
    <w:rsid w:val="00EF3DEB"/>
  </w:style>
  <w:style w:type="paragraph" w:customStyle="1" w:styleId="7299D17F718941579D3AFFC85458C6F6">
    <w:name w:val="7299D17F718941579D3AFFC85458C6F6"/>
    <w:rsid w:val="00EF3DEB"/>
  </w:style>
  <w:style w:type="paragraph" w:customStyle="1" w:styleId="DBE02C24BF194CEAA760232D99B422D5">
    <w:name w:val="DBE02C24BF194CEAA760232D99B422D5"/>
    <w:rsid w:val="00EF3DEB"/>
  </w:style>
  <w:style w:type="paragraph" w:customStyle="1" w:styleId="6E78049C5D0B471BB5C7E759DA02FA90">
    <w:name w:val="6E78049C5D0B471BB5C7E759DA02FA90"/>
    <w:rsid w:val="00EF3DEB"/>
  </w:style>
  <w:style w:type="paragraph" w:customStyle="1" w:styleId="0C4CB75EC2B741D18A702802C7109EC5">
    <w:name w:val="0C4CB75EC2B741D18A702802C7109EC5"/>
    <w:rsid w:val="00EF3DEB"/>
  </w:style>
  <w:style w:type="paragraph" w:customStyle="1" w:styleId="832599E4C6AD4CB2859AA35CB8D54686">
    <w:name w:val="832599E4C6AD4CB2859AA35CB8D54686"/>
    <w:rsid w:val="00EF3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28AC639F00C47B9DCBCCC98D903CD" ma:contentTypeVersion="3" ma:contentTypeDescription="Create a new document." ma:contentTypeScope="" ma:versionID="e19c79bffdcc9c47118db8bd713f93ba">
  <xsd:schema xmlns:xsd="http://www.w3.org/2001/XMLSchema" xmlns:xs="http://www.w3.org/2001/XMLSchema" xmlns:p="http://schemas.microsoft.com/office/2006/metadata/properties" xmlns:ns2="e7a99cdb-bf6f-40dc-bb4c-3f873e476978" targetNamespace="http://schemas.microsoft.com/office/2006/metadata/properties" ma:root="true" ma:fieldsID="87d1d4bdee1a5b3ce31944faef201d49" ns2:_="">
    <xsd:import namespace="e7a99cdb-bf6f-40dc-bb4c-3f873e4769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9cdb-bf6f-40dc-bb4c-3f873e476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5BBF1-1B74-430E-A346-C8BA790D98CA}"/>
</file>

<file path=customXml/itemProps2.xml><?xml version="1.0" encoding="utf-8"?>
<ds:datastoreItem xmlns:ds="http://schemas.openxmlformats.org/officeDocument/2006/customXml" ds:itemID="{CAB790B8-7938-4A06-AA37-8078599ACEE2}"/>
</file>

<file path=customXml/itemProps3.xml><?xml version="1.0" encoding="utf-8"?>
<ds:datastoreItem xmlns:ds="http://schemas.openxmlformats.org/officeDocument/2006/customXml" ds:itemID="{40A7AD9A-473B-4BD0-998D-928F8E76A01C}"/>
</file>

<file path=docProps/app.xml><?xml version="1.0" encoding="utf-8"?>
<Properties xmlns="http://schemas.openxmlformats.org/officeDocument/2006/extended-properties" xmlns:vt="http://schemas.openxmlformats.org/officeDocument/2006/docPropsVTypes">
  <Template>TS010252188.dotx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Donation receipt</vt:lpstr>
    </vt:vector>
  </TitlesOfParts>
  <Company>Experian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Donation receipt</dc:title>
  <dc:creator>a01103a</dc:creator>
  <cp:lastModifiedBy>a01103a</cp:lastModifiedBy>
  <cp:revision>2</cp:revision>
  <dcterms:created xsi:type="dcterms:W3CDTF">2014-11-05T04:01:00Z</dcterms:created>
  <dcterms:modified xsi:type="dcterms:W3CDTF">2014-11-05T04:01:00Z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TC102521889990</vt:lpwstr>
  </property>
  <property fmtid="{D5CDD505-2E9C-101B-9397-08002B2CF9AE}" pid="3" name="ContentTypeId">
    <vt:lpwstr>0x010100C7F28AC639F00C47B9DCBCCC98D903CD</vt:lpwstr>
  </property>
</Properties>
</file>